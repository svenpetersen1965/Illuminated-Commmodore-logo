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037FAB5D56EB48F1A923476430D667D7"/>
        </w:placeholder>
      </w:sdtPr>
      <w:sdtEndPr>
        <w:rPr>
          <w:sz w:val="48"/>
          <w:szCs w:val="48"/>
        </w:rPr>
      </w:sdtEndPr>
      <w:sdtContent>
        <w:p w:rsidR="00D20149" w:rsidRPr="00950B62" w:rsidRDefault="00385F5B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Illuminated Commodore Logo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385F5B">
        <w:rPr>
          <w:sz w:val="36"/>
          <w:szCs w:val="36"/>
          <w:lang w:val="en-US"/>
        </w:rPr>
        <w:t>135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385F5B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385F5B">
        <w:rPr>
          <w:sz w:val="36"/>
          <w:szCs w:val="36"/>
          <w:lang w:val="en-US"/>
        </w:rPr>
        <w:t>25.10.2019</w:t>
      </w:r>
    </w:p>
    <w:p w:rsidR="009A38BA" w:rsidRDefault="00524ACF" w:rsidP="00D20149">
      <w:pPr>
        <w:jc w:val="center"/>
        <w:rPr>
          <w:sz w:val="36"/>
          <w:szCs w:val="36"/>
          <w:lang w:val="en-US"/>
        </w:rPr>
      </w:pPr>
      <w:bookmarkStart w:id="0" w:name="_GoBack"/>
      <w:r>
        <w:rPr>
          <w:noProof/>
          <w:sz w:val="36"/>
          <w:szCs w:val="36"/>
          <w:lang w:val="en-US"/>
        </w:rPr>
        <w:drawing>
          <wp:inline distT="0" distB="0" distL="0" distR="0">
            <wp:extent cx="5760720" cy="27139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-Logo_illuminat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38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5B"/>
    <w:rsid w:val="00385F5B"/>
    <w:rsid w:val="00394953"/>
    <w:rsid w:val="00524ACF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691D"/>
  <w15:chartTrackingRefBased/>
  <w15:docId w15:val="{8737A343-A8D6-46DC-9ABC-B950143D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7FAB5D56EB48F1A923476430D66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51BCD7-EF06-4903-A70F-988ACB40AF8B}"/>
      </w:docPartPr>
      <w:docPartBody>
        <w:p w:rsidR="0019265B" w:rsidRDefault="0019265B">
          <w:pPr>
            <w:pStyle w:val="037FAB5D56EB48F1A923476430D667D7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5B"/>
    <w:rsid w:val="0019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37FAB5D56EB48F1A923476430D667D7">
    <w:name w:val="037FAB5D56EB48F1A923476430D667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EF1D2-537F-4ED3-9A35-E577EB1E2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14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2019-10-25T09:38:00Z</dcterms:created>
  <dcterms:modified xsi:type="dcterms:W3CDTF">2019-10-25T12:03:00Z</dcterms:modified>
</cp:coreProperties>
</file>